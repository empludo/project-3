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F7762" w14:textId="77777777" w:rsidR="00807843" w:rsidRDefault="007651A4">
      <w:pPr>
        <w:pStyle w:val="Heading1"/>
      </w:pPr>
      <w:r>
        <w:t>Project 3 Login Differences</w:t>
      </w:r>
    </w:p>
    <w:p w14:paraId="17C3CFFB" w14:textId="77777777" w:rsidR="00F31BE3" w:rsidRDefault="00F31BE3">
      <w:pPr>
        <w:pStyle w:val="Heading2"/>
      </w:pPr>
      <w:r>
        <w:t>FOR REGULAR USERS</w:t>
      </w:r>
    </w:p>
    <w:p w14:paraId="4E0EA0CE" w14:textId="77777777" w:rsidR="00807843" w:rsidRDefault="007651A4">
      <w:pPr>
        <w:pStyle w:val="Heading2"/>
      </w:pPr>
      <w:r>
        <w:t>Before Login,</w:t>
      </w:r>
    </w:p>
    <w:p w14:paraId="223BE9C3" w14:textId="77777777" w:rsidR="007651A4" w:rsidRDefault="007651A4" w:rsidP="007651A4">
      <w:pPr>
        <w:pStyle w:val="ListParagraph"/>
        <w:numPr>
          <w:ilvl w:val="0"/>
          <w:numId w:val="5"/>
        </w:numPr>
      </w:pPr>
      <w:r>
        <w:t xml:space="preserve">Login/Register buttons to be present in </w:t>
      </w:r>
      <w:proofErr w:type="spellStart"/>
      <w:r>
        <w:t>navbar</w:t>
      </w:r>
      <w:proofErr w:type="spellEnd"/>
      <w:r>
        <w:t>.</w:t>
      </w:r>
    </w:p>
    <w:p w14:paraId="6F839908" w14:textId="77777777" w:rsidR="00F31BE3" w:rsidRDefault="00F31BE3" w:rsidP="007651A4">
      <w:pPr>
        <w:pStyle w:val="ListParagraph"/>
        <w:numPr>
          <w:ilvl w:val="0"/>
          <w:numId w:val="5"/>
        </w:numPr>
      </w:pPr>
      <w:r>
        <w:t>Successful new account registrations should automatically sign in for the user and re-direct them to the marketplace page for ease of access. (Alternatively, back to their previous page if possible)</w:t>
      </w:r>
    </w:p>
    <w:p w14:paraId="2692B4C7" w14:textId="77777777" w:rsidR="00F31BE3" w:rsidRDefault="007651A4" w:rsidP="00F31BE3">
      <w:pPr>
        <w:pStyle w:val="ListParagraph"/>
        <w:numPr>
          <w:ilvl w:val="0"/>
          <w:numId w:val="5"/>
        </w:numPr>
      </w:pPr>
      <w:r>
        <w:t xml:space="preserve">Attempting to </w:t>
      </w:r>
      <w:r w:rsidR="00F31BE3">
        <w:t>checkout shopping cart or to post a new listing</w:t>
      </w:r>
      <w:r>
        <w:t xml:space="preserve"> will cause user to be redirected to the login page with the appropriate error message</w:t>
      </w:r>
    </w:p>
    <w:p w14:paraId="652E0D48" w14:textId="77777777" w:rsidR="00F31BE3" w:rsidRDefault="00F31BE3" w:rsidP="00F31BE3">
      <w:pPr>
        <w:pStyle w:val="ListParagraph"/>
        <w:numPr>
          <w:ilvl w:val="0"/>
          <w:numId w:val="5"/>
        </w:numPr>
      </w:pPr>
      <w:r>
        <w:t>Most functions should still be accessible to allow new users to see the various items/functions available in the system</w:t>
      </w:r>
    </w:p>
    <w:p w14:paraId="32C07EF0" w14:textId="77777777" w:rsidR="00F31BE3" w:rsidRDefault="00F31BE3" w:rsidP="00F31BE3">
      <w:pPr>
        <w:pStyle w:val="ListParagraph"/>
      </w:pPr>
    </w:p>
    <w:p w14:paraId="1DD299BA" w14:textId="77777777" w:rsidR="00F31BE3" w:rsidRDefault="00F31BE3" w:rsidP="00F31BE3">
      <w:pPr>
        <w:pStyle w:val="ListParagraph"/>
      </w:pPr>
    </w:p>
    <w:p w14:paraId="3360348F" w14:textId="77777777" w:rsidR="00F31BE3" w:rsidRDefault="00F31BE3" w:rsidP="00F31BE3">
      <w:pPr>
        <w:pStyle w:val="Heading2"/>
      </w:pPr>
      <w:r>
        <w:t>After</w:t>
      </w:r>
      <w:r>
        <w:t xml:space="preserve"> Login,</w:t>
      </w:r>
    </w:p>
    <w:p w14:paraId="0CCD3070" w14:textId="77777777" w:rsidR="00F31BE3" w:rsidRDefault="00F31BE3" w:rsidP="00F31BE3">
      <w:pPr>
        <w:pStyle w:val="ListParagraph"/>
        <w:numPr>
          <w:ilvl w:val="0"/>
          <w:numId w:val="6"/>
        </w:numPr>
      </w:pPr>
      <w:r>
        <w:t>Login/Register buttons to be replaced by a Logout button</w:t>
      </w:r>
    </w:p>
    <w:p w14:paraId="36C7EE0A" w14:textId="77777777" w:rsidR="00F31BE3" w:rsidRDefault="00F31BE3" w:rsidP="00F31BE3">
      <w:pPr>
        <w:pStyle w:val="ListParagraph"/>
        <w:numPr>
          <w:ilvl w:val="0"/>
          <w:numId w:val="6"/>
        </w:numPr>
      </w:pPr>
      <w:r>
        <w:t>All marketplace functions should be available</w:t>
      </w:r>
    </w:p>
    <w:p w14:paraId="2F03B5B3" w14:textId="77777777" w:rsidR="00F31BE3" w:rsidRDefault="00F31BE3" w:rsidP="00F31BE3">
      <w:pPr>
        <w:pStyle w:val="ListParagraph"/>
        <w:numPr>
          <w:ilvl w:val="0"/>
          <w:numId w:val="6"/>
        </w:numPr>
      </w:pPr>
      <w:r>
        <w:t>User Profile to be available</w:t>
      </w:r>
    </w:p>
    <w:p w14:paraId="3C5E531E" w14:textId="77777777" w:rsidR="00F31BE3" w:rsidRDefault="00F31BE3" w:rsidP="00F31BE3">
      <w:pPr>
        <w:pStyle w:val="ListParagraph"/>
        <w:numPr>
          <w:ilvl w:val="0"/>
          <w:numId w:val="6"/>
        </w:numPr>
      </w:pPr>
      <w:r>
        <w:t>Transaction history to be available under user profile</w:t>
      </w:r>
    </w:p>
    <w:p w14:paraId="09A77D7E" w14:textId="77777777" w:rsidR="00F31BE3" w:rsidRDefault="00F31BE3" w:rsidP="00F31BE3">
      <w:pPr>
        <w:pStyle w:val="ListParagraph"/>
        <w:numPr>
          <w:ilvl w:val="0"/>
          <w:numId w:val="6"/>
        </w:numPr>
      </w:pPr>
      <w:r>
        <w:t>Any open/pending listings should be available for viewing, and should bring user to a new page with details on the listings along with a “chat system” for the user to communicate with the relevant buyer/seller. This system should be restricted to a one-to-one basis between the two end users only. Chat history should be logged in case of dispute for reference. (CRUD system?)</w:t>
      </w:r>
    </w:p>
    <w:p w14:paraId="39560EA1" w14:textId="77777777" w:rsidR="00E03B07" w:rsidRDefault="00E03B07" w:rsidP="00E03B07"/>
    <w:p w14:paraId="72B0AD8F" w14:textId="10C8853E" w:rsidR="00E03B07" w:rsidRDefault="00E03B07" w:rsidP="00E03B07">
      <w:pPr>
        <w:pStyle w:val="Heading2"/>
      </w:pPr>
      <w:r>
        <w:lastRenderedPageBreak/>
        <w:t>FOR ADMIN</w:t>
      </w:r>
    </w:p>
    <w:p w14:paraId="71E7B1CB" w14:textId="02EB4C6A" w:rsidR="00AE5A81" w:rsidRDefault="00AE5A81" w:rsidP="00E03B07">
      <w:pPr>
        <w:pStyle w:val="ListParagraph"/>
        <w:numPr>
          <w:ilvl w:val="0"/>
          <w:numId w:val="7"/>
        </w:numPr>
      </w:pPr>
      <w:r>
        <w:t xml:space="preserve">Should have additional options on the </w:t>
      </w:r>
      <w:proofErr w:type="spellStart"/>
      <w:r>
        <w:t>navbar</w:t>
      </w:r>
      <w:proofErr w:type="spellEnd"/>
      <w:r>
        <w:t xml:space="preserve"> for various admin functions such as:</w:t>
      </w:r>
    </w:p>
    <w:p w14:paraId="47938F3F" w14:textId="4BBA3EFA" w:rsidR="00AE5A81" w:rsidRDefault="00AE5A81" w:rsidP="00AE5A81">
      <w:pPr>
        <w:pStyle w:val="ListParagraph"/>
        <w:numPr>
          <w:ilvl w:val="1"/>
          <w:numId w:val="7"/>
        </w:numPr>
      </w:pPr>
      <w:r>
        <w:t>User profile access</w:t>
      </w:r>
    </w:p>
    <w:p w14:paraId="6AC9687C" w14:textId="2DA3C82B" w:rsidR="00AE5A81" w:rsidRDefault="00AE5A81" w:rsidP="00AE5A81">
      <w:pPr>
        <w:pStyle w:val="ListParagraph"/>
        <w:numPr>
          <w:ilvl w:val="1"/>
          <w:numId w:val="7"/>
        </w:numPr>
      </w:pPr>
      <w:r>
        <w:t>Listings approval page</w:t>
      </w:r>
    </w:p>
    <w:p w14:paraId="5DD0A69C" w14:textId="28948AC3" w:rsidR="00EA5D13" w:rsidRDefault="00EA5D13" w:rsidP="00AE5A81">
      <w:pPr>
        <w:pStyle w:val="ListParagraph"/>
        <w:numPr>
          <w:ilvl w:val="1"/>
          <w:numId w:val="7"/>
        </w:numPr>
      </w:pPr>
      <w:r>
        <w:t>Completed Listings page</w:t>
      </w:r>
    </w:p>
    <w:p w14:paraId="430EE63F" w14:textId="7F42E5D2" w:rsidR="00AE5A81" w:rsidRDefault="00AE5A81" w:rsidP="00AE5A81">
      <w:pPr>
        <w:pStyle w:val="ListParagraph"/>
        <w:numPr>
          <w:ilvl w:val="1"/>
          <w:numId w:val="7"/>
        </w:numPr>
      </w:pPr>
      <w:r>
        <w:t>Etc.</w:t>
      </w:r>
    </w:p>
    <w:p w14:paraId="77AC5750" w14:textId="61B0C877" w:rsidR="00E03B07" w:rsidRDefault="00E03B07" w:rsidP="00E03B07">
      <w:pPr>
        <w:pStyle w:val="ListParagraph"/>
        <w:numPr>
          <w:ilvl w:val="0"/>
          <w:numId w:val="7"/>
        </w:numPr>
      </w:pPr>
      <w:r>
        <w:t>Should be able to access/modify all user records but passwords should still appear in their encrypted forms</w:t>
      </w:r>
    </w:p>
    <w:p w14:paraId="00ED2F52" w14:textId="61170761" w:rsidR="00E03B07" w:rsidRDefault="00AE5A81" w:rsidP="00E03B07">
      <w:pPr>
        <w:pStyle w:val="ListParagraph"/>
        <w:numPr>
          <w:ilvl w:val="0"/>
          <w:numId w:val="7"/>
        </w:numPr>
      </w:pPr>
      <w:r>
        <w:t>Will need to approve new listings before they are available to the public (Vetting process TBC)</w:t>
      </w:r>
      <w:bookmarkStart w:id="0" w:name="_GoBack"/>
      <w:bookmarkEnd w:id="0"/>
    </w:p>
    <w:p w14:paraId="62A14D15" w14:textId="77777777" w:rsidR="00AE5A81" w:rsidRPr="00E03B07" w:rsidRDefault="00AE5A81" w:rsidP="00AE5A81"/>
    <w:p w14:paraId="001D1CFC" w14:textId="77777777" w:rsidR="00E03B07" w:rsidRPr="007651A4" w:rsidRDefault="00E03B07" w:rsidP="00E03B07"/>
    <w:sectPr w:rsidR="00E03B07" w:rsidRPr="007651A4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C0C9B" w14:textId="77777777" w:rsidR="00240DBC" w:rsidRDefault="00240DBC">
      <w:r>
        <w:separator/>
      </w:r>
    </w:p>
    <w:p w14:paraId="6CBCA199" w14:textId="77777777" w:rsidR="00240DBC" w:rsidRDefault="00240DBC"/>
  </w:endnote>
  <w:endnote w:type="continuationSeparator" w:id="0">
    <w:p w14:paraId="0C7A887F" w14:textId="77777777" w:rsidR="00240DBC" w:rsidRDefault="00240DBC">
      <w:r>
        <w:continuationSeparator/>
      </w:r>
    </w:p>
    <w:p w14:paraId="53D32BEE" w14:textId="77777777" w:rsidR="00240DBC" w:rsidRDefault="00240D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F36AC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EA5D13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610D9" w14:textId="77777777" w:rsidR="00240DBC" w:rsidRDefault="00240DBC">
      <w:r>
        <w:separator/>
      </w:r>
    </w:p>
    <w:p w14:paraId="741114BE" w14:textId="77777777" w:rsidR="00240DBC" w:rsidRDefault="00240DBC"/>
  </w:footnote>
  <w:footnote w:type="continuationSeparator" w:id="0">
    <w:p w14:paraId="49F00FC0" w14:textId="77777777" w:rsidR="00240DBC" w:rsidRDefault="00240DBC">
      <w:r>
        <w:continuationSeparator/>
      </w:r>
    </w:p>
    <w:p w14:paraId="19991ECE" w14:textId="77777777" w:rsidR="00240DBC" w:rsidRDefault="00240DB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E43F8"/>
    <w:multiLevelType w:val="hybridMultilevel"/>
    <w:tmpl w:val="AAB6A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A3807"/>
    <w:multiLevelType w:val="hybridMultilevel"/>
    <w:tmpl w:val="4D8EB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C62BF"/>
    <w:multiLevelType w:val="hybridMultilevel"/>
    <w:tmpl w:val="24CC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A4"/>
    <w:rsid w:val="000F312B"/>
    <w:rsid w:val="00240DBC"/>
    <w:rsid w:val="007651A4"/>
    <w:rsid w:val="00807843"/>
    <w:rsid w:val="00AE5A81"/>
    <w:rsid w:val="00E03B07"/>
    <w:rsid w:val="00EA5D13"/>
    <w:rsid w:val="00F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4AB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6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risen/Library/Containers/com.microsoft.Word/Data/Library/Caches/2057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90"/>
    <w:rsid w:val="0048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9276DC53D996478D44B23056B9FCFA">
    <w:name w:val="1F9276DC53D996478D44B23056B9FCF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B1C85B5189DD7C40BE777743E655931A">
    <w:name w:val="B1C85B5189DD7C40BE777743E65593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2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Kin Ting</dc:creator>
  <cp:keywords/>
  <dc:description/>
  <cp:lastModifiedBy>Wong Kin Ting</cp:lastModifiedBy>
  <cp:revision>3</cp:revision>
  <dcterms:created xsi:type="dcterms:W3CDTF">2018-01-21T07:32:00Z</dcterms:created>
  <dcterms:modified xsi:type="dcterms:W3CDTF">2018-01-21T07:46:00Z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